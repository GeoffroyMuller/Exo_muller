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AB" w:rsidRDefault="005201AB"/>
    <w:p w:rsidR="005201AB" w:rsidRDefault="005201AB">
      <w:r>
        <w:t>Q2 :</w:t>
      </w:r>
    </w:p>
    <w:p w:rsidR="00383804" w:rsidRDefault="005201AB">
      <w:r>
        <w:rPr>
          <w:noProof/>
          <w:lang w:eastAsia="fr-FR"/>
        </w:rPr>
        <w:drawing>
          <wp:inline distT="0" distB="0" distL="0" distR="0" wp14:anchorId="7079AE8D" wp14:editId="072A56E8">
            <wp:extent cx="5762625" cy="3048000"/>
            <wp:effectExtent l="0" t="0" r="9525" b="0"/>
            <wp:docPr id="1" name="Image 1" descr="C:\Users\muller624u\Downloads\Diagramm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ler624u\Downloads\Diagramme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04" w:rsidRDefault="005201AB">
      <w:r>
        <w:t xml:space="preserve">Q3 : ajout des méthodes </w:t>
      </w:r>
      <w:proofErr w:type="spellStart"/>
      <w:proofErr w:type="gramStart"/>
      <w:r>
        <w:t>activerhifi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desactiverhifi</w:t>
      </w:r>
      <w:proofErr w:type="spellEnd"/>
      <w:r>
        <w:t xml:space="preserve">, </w:t>
      </w:r>
      <w:proofErr w:type="spellStart"/>
      <w:r>
        <w:t>ajouterhifi</w:t>
      </w:r>
      <w:proofErr w:type="spellEnd"/>
      <w:r>
        <w:t xml:space="preserve">, modification de activer tout et ajout d’un attribut </w:t>
      </w:r>
      <w:proofErr w:type="spellStart"/>
      <w:r>
        <w:t>litse</w:t>
      </w:r>
      <w:proofErr w:type="spellEnd"/>
      <w:r>
        <w:t xml:space="preserve"> de hifi : hifis</w:t>
      </w:r>
    </w:p>
    <w:p w:rsidR="00B272D1" w:rsidRDefault="00B272D1">
      <w:r>
        <w:t xml:space="preserve">En tout modification de 87 </w:t>
      </w:r>
      <w:proofErr w:type="gramStart"/>
      <w:r>
        <w:t>ligne</w:t>
      </w:r>
      <w:proofErr w:type="gramEnd"/>
      <w:r>
        <w:t>.</w:t>
      </w:r>
    </w:p>
    <w:p w:rsidR="0081491F" w:rsidRDefault="0081491F">
      <w:r>
        <w:lastRenderedPageBreak/>
        <w:t>Q4 :</w:t>
      </w:r>
      <w:r w:rsidR="00383804">
        <w:t xml:space="preserve"> </w:t>
      </w:r>
      <w:r w:rsidR="00383804">
        <w:rPr>
          <w:noProof/>
          <w:lang w:eastAsia="fr-FR"/>
        </w:rPr>
        <w:drawing>
          <wp:inline distT="0" distB="0" distL="0" distR="0">
            <wp:extent cx="5762625" cy="4629150"/>
            <wp:effectExtent l="0" t="0" r="9525" b="0"/>
            <wp:docPr id="3" name="Image 3" descr="C:\Users\muller624u\Downloads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ler624u\Downloads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D1" w:rsidRDefault="00B272D1">
      <w:r>
        <w:t>Q5</w:t>
      </w:r>
      <w:proofErr w:type="gramStart"/>
      <w:r>
        <w:t>)</w:t>
      </w:r>
      <w:r w:rsidR="00993987">
        <w:t>Oui</w:t>
      </w:r>
      <w:proofErr w:type="gramEnd"/>
      <w:r w:rsidR="00993987">
        <w:t xml:space="preserve"> il y </w:t>
      </w:r>
      <w:proofErr w:type="spellStart"/>
      <w:r w:rsidR="00993987">
        <w:t>à</w:t>
      </w:r>
      <w:proofErr w:type="spellEnd"/>
      <w:r w:rsidR="00993987">
        <w:t xml:space="preserve"> eu un </w:t>
      </w:r>
      <w:proofErr w:type="spellStart"/>
      <w:r w:rsidR="00993987">
        <w:t>copier coller</w:t>
      </w:r>
      <w:proofErr w:type="spellEnd"/>
      <w:r w:rsidR="00993987">
        <w:t xml:space="preserve"> </w:t>
      </w:r>
    </w:p>
    <w:p w:rsidR="00993987" w:rsidRDefault="00993987">
      <w:r>
        <w:t xml:space="preserve">Le code n’est pas facilement </w:t>
      </w:r>
      <w:proofErr w:type="gramStart"/>
      <w:r>
        <w:t>maintenable ,</w:t>
      </w:r>
      <w:proofErr w:type="gramEnd"/>
      <w:r>
        <w:t xml:space="preserve"> </w:t>
      </w:r>
      <w:r w:rsidR="000009C4">
        <w:t>nécessite</w:t>
      </w:r>
      <w:r>
        <w:t xml:space="preserve"> trop de modification / nouvelle </w:t>
      </w:r>
      <w:r w:rsidR="000009C4">
        <w:t>méthode</w:t>
      </w:r>
      <w:r>
        <w:t xml:space="preserve"> à chaque ajout d’éléments.</w:t>
      </w:r>
    </w:p>
    <w:p w:rsidR="000009C4" w:rsidRDefault="000009C4">
      <w:r>
        <w:t>Q6</w:t>
      </w:r>
      <w:proofErr w:type="gramStart"/>
      <w:r>
        <w:t>)les</w:t>
      </w:r>
      <w:proofErr w:type="gramEnd"/>
      <w:r>
        <w:t xml:space="preserve"> flèches d’association vont de télécommande aux objet(hifi etc..).</w:t>
      </w:r>
    </w:p>
    <w:p w:rsidR="000009C4" w:rsidRDefault="000009C4">
      <w:r>
        <w:t xml:space="preserve">Cela implique l’ajout d’un </w:t>
      </w:r>
      <w:proofErr w:type="gramStart"/>
      <w:r>
        <w:t>attribut ,</w:t>
      </w:r>
      <w:proofErr w:type="gramEnd"/>
      <w:r>
        <w:t xml:space="preserve"> l’ajout de méthode spécifique dans la classe télécommande à chaque ajout d’un nouvelle objet.</w:t>
      </w:r>
    </w:p>
    <w:p w:rsidR="000009C4" w:rsidRDefault="000009C4">
      <w:r>
        <w:t xml:space="preserve">Spécifiquement si le nom/ la fonction des méthodes de l’objet sont </w:t>
      </w:r>
      <w:proofErr w:type="gramStart"/>
      <w:r>
        <w:t>différent ,</w:t>
      </w:r>
      <w:proofErr w:type="gramEnd"/>
      <w:r>
        <w:t xml:space="preserve"> cela nécessite de grosse modification :ajout de code.</w:t>
      </w:r>
      <w:bookmarkStart w:id="0" w:name="_GoBack"/>
      <w:bookmarkEnd w:id="0"/>
    </w:p>
    <w:sectPr w:rsidR="00000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804" w:rsidRDefault="00383804" w:rsidP="005201AB">
      <w:pPr>
        <w:spacing w:after="0" w:line="240" w:lineRule="auto"/>
      </w:pPr>
      <w:r>
        <w:separator/>
      </w:r>
    </w:p>
  </w:endnote>
  <w:endnote w:type="continuationSeparator" w:id="0">
    <w:p w:rsidR="00383804" w:rsidRDefault="00383804" w:rsidP="0052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804" w:rsidRDefault="00383804" w:rsidP="005201AB">
      <w:pPr>
        <w:spacing w:after="0" w:line="240" w:lineRule="auto"/>
      </w:pPr>
      <w:r>
        <w:separator/>
      </w:r>
    </w:p>
  </w:footnote>
  <w:footnote w:type="continuationSeparator" w:id="0">
    <w:p w:rsidR="00383804" w:rsidRDefault="00383804" w:rsidP="00520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AB"/>
    <w:rsid w:val="000009C4"/>
    <w:rsid w:val="00383804"/>
    <w:rsid w:val="005201AB"/>
    <w:rsid w:val="005F5400"/>
    <w:rsid w:val="0081491F"/>
    <w:rsid w:val="008C02F2"/>
    <w:rsid w:val="00993987"/>
    <w:rsid w:val="00B2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1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1AB"/>
  </w:style>
  <w:style w:type="paragraph" w:styleId="Pieddepage">
    <w:name w:val="footer"/>
    <w:basedOn w:val="Normal"/>
    <w:link w:val="Pieddepag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1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1AB"/>
  </w:style>
  <w:style w:type="paragraph" w:styleId="Pieddepage">
    <w:name w:val="footer"/>
    <w:basedOn w:val="Normal"/>
    <w:link w:val="PieddepageCar"/>
    <w:uiPriority w:val="99"/>
    <w:unhideWhenUsed/>
    <w:rsid w:val="00520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F6BE4DD5.dotm</Template>
  <TotalTime>0</TotalTime>
  <Pages>2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2</cp:revision>
  <dcterms:created xsi:type="dcterms:W3CDTF">2018-05-15T07:42:00Z</dcterms:created>
  <dcterms:modified xsi:type="dcterms:W3CDTF">2018-05-15T07:42:00Z</dcterms:modified>
</cp:coreProperties>
</file>